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781"/>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7C8DCD2E" w14:textId="77777777" w:rsidTr="00E22EAC">
        <w:tc>
          <w:tcPr>
            <w:tcW w:w="5008" w:type="dxa"/>
            <w:vAlign w:val="bottom"/>
          </w:tcPr>
          <w:bookmarkStart w:id="0" w:name="_Hlk19704993"/>
          <w:p w14:paraId="0C7E2C85" w14:textId="77777777" w:rsidR="00C84833" w:rsidRPr="006C4A25" w:rsidRDefault="00867075" w:rsidP="00E22EAC">
            <w:pPr>
              <w:pStyle w:val="Title"/>
              <w:rPr>
                <w:color w:val="003399"/>
              </w:rPr>
            </w:pPr>
            <w:sdt>
              <w:sdtPr>
                <w:rPr>
                  <w:color w:val="003399"/>
                </w:rPr>
                <w:alias w:val="Enter first name:"/>
                <w:tag w:val="Enter first name:"/>
                <w:id w:val="1306818671"/>
                <w:placeholder>
                  <w:docPart w:val="3A56BCFEDBE94D1EB940B267F19EDD40"/>
                </w:placeholder>
                <w:dataBinding w:prefixMappings="xmlns:ns0='http://schemas.microsoft.com/office/2006/coverPageProps' " w:xpath="/ns0:CoverPageProperties[1]/ns0:Abstract[1]" w:storeItemID="{55AF091B-3C7A-41E3-B477-F2FDAA23CFDA}"/>
                <w15:appearance w15:val="hidden"/>
                <w:text w:multiLine="1"/>
              </w:sdtPr>
              <w:sdtEndPr/>
              <w:sdtContent>
                <w:r w:rsidR="003037C3" w:rsidRPr="006C4A25">
                  <w:rPr>
                    <w:color w:val="003399"/>
                  </w:rPr>
                  <w:t>Michelle</w:t>
                </w:r>
              </w:sdtContent>
            </w:sdt>
            <w:r w:rsidR="00D92B95" w:rsidRPr="006C4A25">
              <w:rPr>
                <w:color w:val="003399"/>
              </w:rPr>
              <w:br/>
            </w:r>
            <w:sdt>
              <w:sdtPr>
                <w:rPr>
                  <w:color w:val="003399"/>
                </w:rPr>
                <w:alias w:val="Enter last name:"/>
                <w:tag w:val="Enter last name:"/>
                <w:id w:val="-1656595288"/>
                <w:placeholder>
                  <w:docPart w:val="FB8D1BF557ED46B5987B48DE63F654F0"/>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3037C3" w:rsidRPr="006C4A25">
                  <w:rPr>
                    <w:color w:val="003399"/>
                  </w:rPr>
                  <w:t>Goodman</w:t>
                </w:r>
              </w:sdtContent>
            </w:sdt>
          </w:p>
        </w:tc>
        <w:tc>
          <w:tcPr>
            <w:tcW w:w="4352"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4C70E7" w:rsidRPr="004C70E7" w14:paraId="5842AF9D" w14:textId="77777777" w:rsidTr="004C70E7">
              <w:tc>
                <w:tcPr>
                  <w:tcW w:w="3929" w:type="dxa"/>
                  <w:tcMar>
                    <w:top w:w="0" w:type="dxa"/>
                    <w:left w:w="720" w:type="dxa"/>
                    <w:right w:w="29" w:type="dxa"/>
                  </w:tcMar>
                </w:tcPr>
                <w:p w14:paraId="5F7EB16C" w14:textId="77777777" w:rsidR="004E2970" w:rsidRPr="004C70E7" w:rsidRDefault="00867075" w:rsidP="0059534D">
                  <w:pPr>
                    <w:pStyle w:val="ContactInfo"/>
                    <w:framePr w:hSpace="180" w:wrap="around" w:vAnchor="page" w:hAnchor="margin" w:y="781"/>
                  </w:pPr>
                  <w:sdt>
                    <w:sdtPr>
                      <w:alias w:val="Enter address:"/>
                      <w:tag w:val="Enter address:"/>
                      <w:id w:val="966779368"/>
                      <w:placeholder>
                        <w:docPart w:val="89F29ED2B2EE477FAA154437051A92D8"/>
                      </w:placeholder>
                      <w:dataBinding w:prefixMappings="xmlns:ns0='http://schemas.microsoft.com/office/2006/coverPageProps' " w:xpath="/ns0:CoverPageProperties[1]/ns0:CompanyAddress[1]" w:storeItemID="{55AF091B-3C7A-41E3-B477-F2FDAA23CFDA}"/>
                      <w15:appearance w15:val="hidden"/>
                      <w:text w:multiLine="1"/>
                    </w:sdtPr>
                    <w:sdtEndPr/>
                    <w:sdtContent>
                      <w:r w:rsidR="004C70E7" w:rsidRPr="004C70E7">
                        <w:t>Lee’s Summit,</w:t>
                      </w:r>
                      <w:r w:rsidR="003037C3" w:rsidRPr="004C70E7">
                        <w:t xml:space="preserve"> MO </w:t>
                      </w:r>
                    </w:sdtContent>
                  </w:sdt>
                </w:p>
              </w:tc>
              <w:tc>
                <w:tcPr>
                  <w:tcW w:w="423" w:type="dxa"/>
                  <w:tcMar>
                    <w:top w:w="0" w:type="dxa"/>
                    <w:left w:w="0" w:type="dxa"/>
                    <w:right w:w="0" w:type="dxa"/>
                  </w:tcMar>
                </w:tcPr>
                <w:p w14:paraId="1A69648A" w14:textId="77777777" w:rsidR="00932D92" w:rsidRPr="004C70E7" w:rsidRDefault="00932D92" w:rsidP="0059534D">
                  <w:pPr>
                    <w:pStyle w:val="Icons"/>
                    <w:framePr w:hSpace="180" w:wrap="around" w:vAnchor="page" w:hAnchor="margin" w:y="781"/>
                    <w:rPr>
                      <w:color w:val="0C365F" w:themeColor="accent2" w:themeShade="BF"/>
                    </w:rPr>
                  </w:pPr>
                  <w:r w:rsidRPr="004C70E7">
                    <w:rPr>
                      <w:noProof/>
                      <w:color w:val="0C365F" w:themeColor="accent2" w:themeShade="BF"/>
                    </w:rPr>
                    <mc:AlternateContent>
                      <mc:Choice Requires="wps">
                        <w:drawing>
                          <wp:inline distT="0" distB="0" distL="0" distR="0" wp14:anchorId="4491BB29" wp14:editId="25C5FEAB">
                            <wp:extent cx="118872" cy="118872"/>
                            <wp:effectExtent l="0" t="0" r="14605" b="14605"/>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0070C0"/>
                                    </a:solid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01A6651"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0c0" strokecolor="white [3212]"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4C70E7" w:rsidRPr="004C70E7" w14:paraId="2517976D" w14:textId="77777777" w:rsidTr="004C70E7">
              <w:sdt>
                <w:sdtPr>
                  <w:alias w:val="Enter phone:"/>
                  <w:tag w:val="Enter phone:"/>
                  <w:id w:val="-1849400302"/>
                  <w:placeholder>
                    <w:docPart w:val="7FA0B36125454EDF9E73B6CAD8CAAC0E"/>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29" w:type="dxa"/>
                      <w:tcMar>
                        <w:left w:w="720" w:type="dxa"/>
                        <w:right w:w="29" w:type="dxa"/>
                      </w:tcMar>
                    </w:tcPr>
                    <w:p w14:paraId="1157FDB1" w14:textId="77777777" w:rsidR="00932D92" w:rsidRPr="004C70E7" w:rsidRDefault="003037C3" w:rsidP="0059534D">
                      <w:pPr>
                        <w:pStyle w:val="ContactInfo"/>
                        <w:framePr w:hSpace="180" w:wrap="around" w:vAnchor="page" w:hAnchor="margin" w:y="781"/>
                      </w:pPr>
                      <w:r w:rsidRPr="004C70E7">
                        <w:t>816-695-8948</w:t>
                      </w:r>
                    </w:p>
                  </w:tc>
                </w:sdtContent>
              </w:sdt>
              <w:tc>
                <w:tcPr>
                  <w:tcW w:w="423" w:type="dxa"/>
                  <w:tcMar>
                    <w:left w:w="0" w:type="dxa"/>
                    <w:right w:w="0" w:type="dxa"/>
                  </w:tcMar>
                </w:tcPr>
                <w:p w14:paraId="77AC391A" w14:textId="77777777" w:rsidR="00932D92" w:rsidRPr="004C70E7" w:rsidRDefault="00932D92" w:rsidP="0059534D">
                  <w:pPr>
                    <w:pStyle w:val="Icons"/>
                    <w:framePr w:hSpace="180" w:wrap="around" w:vAnchor="page" w:hAnchor="margin" w:y="781"/>
                    <w:rPr>
                      <w:color w:val="0C365F" w:themeColor="accent2" w:themeShade="BF"/>
                    </w:rPr>
                  </w:pPr>
                  <w:r w:rsidRPr="004C70E7">
                    <w:rPr>
                      <w:noProof/>
                      <w:color w:val="0C365F" w:themeColor="accent2" w:themeShade="BF"/>
                    </w:rPr>
                    <mc:AlternateContent>
                      <mc:Choice Requires="wps">
                        <w:drawing>
                          <wp:inline distT="0" distB="0" distL="0" distR="0" wp14:anchorId="37C7B9BE" wp14:editId="042D7CC7">
                            <wp:extent cx="109728" cy="109728"/>
                            <wp:effectExtent l="0" t="0" r="24130" b="2413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0070C0"/>
                                    </a:solid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FA86C73"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0c0" strokecolor="white [3212]"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4C70E7" w:rsidRPr="004C70E7" w14:paraId="31757820" w14:textId="77777777" w:rsidTr="004C70E7">
              <w:sdt>
                <w:sdtPr>
                  <w:alias w:val="Enter email:"/>
                  <w:tag w:val="Enter email:"/>
                  <w:id w:val="-675184368"/>
                  <w:placeholder>
                    <w:docPart w:val="BDF7CCBB848F48F188C6BA479B8F804D"/>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29" w:type="dxa"/>
                      <w:tcMar>
                        <w:left w:w="720" w:type="dxa"/>
                        <w:right w:w="29" w:type="dxa"/>
                      </w:tcMar>
                    </w:tcPr>
                    <w:p w14:paraId="1519098A" w14:textId="77777777" w:rsidR="00932D92" w:rsidRPr="004C70E7" w:rsidRDefault="003037C3" w:rsidP="0059534D">
                      <w:pPr>
                        <w:pStyle w:val="ContactInfo"/>
                        <w:framePr w:hSpace="180" w:wrap="around" w:vAnchor="page" w:hAnchor="margin" w:y="781"/>
                      </w:pPr>
                      <w:r w:rsidRPr="004C70E7">
                        <w:t>mjbgoodman@gmail.com</w:t>
                      </w:r>
                    </w:p>
                  </w:tc>
                </w:sdtContent>
              </w:sdt>
              <w:tc>
                <w:tcPr>
                  <w:tcW w:w="423" w:type="dxa"/>
                  <w:tcMar>
                    <w:left w:w="0" w:type="dxa"/>
                    <w:right w:w="0" w:type="dxa"/>
                  </w:tcMar>
                </w:tcPr>
                <w:p w14:paraId="7C8FBDE8" w14:textId="77777777" w:rsidR="00932D92" w:rsidRPr="004C70E7" w:rsidRDefault="007307A3" w:rsidP="0059534D">
                  <w:pPr>
                    <w:pStyle w:val="Icons"/>
                    <w:framePr w:hSpace="180" w:wrap="around" w:vAnchor="page" w:hAnchor="margin" w:y="781"/>
                    <w:rPr>
                      <w:color w:val="0C365F" w:themeColor="accent2" w:themeShade="BF"/>
                    </w:rPr>
                  </w:pPr>
                  <w:r w:rsidRPr="004C70E7">
                    <w:rPr>
                      <w:noProof/>
                      <w:color w:val="0C365F" w:themeColor="accent2" w:themeShade="BF"/>
                    </w:rPr>
                    <mc:AlternateContent>
                      <mc:Choice Requires="wps">
                        <w:drawing>
                          <wp:inline distT="0" distB="0" distL="0" distR="0" wp14:anchorId="60188E18" wp14:editId="29102A94">
                            <wp:extent cx="137160" cy="91440"/>
                            <wp:effectExtent l="0" t="0" r="15240" b="2286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0070C0"/>
                                    </a:solidFill>
                                    <a:ln w="0">
                                      <a:solidFill>
                                        <a:schemeClr val="bg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EEACE19"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" path="m108,21r,l60,58,12,21v-1,-1,-1,-2,,-3c13,16,14,16,16,17l60,51,104,17v1,-1,3,-1,4,1c109,19,109,20,108,21r,xm114,r,l6,c3,,,3,,6l,74v,3,3,6,6,6l114,80v3,,6,-3,6,-6l120,6c120,3,117,,114,xe" fillcolor="#0070c0" strokecolor="white [3212]"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A90D76" w:rsidRPr="004C70E7" w14:paraId="5AD025B5" w14:textId="77777777" w:rsidTr="004C70E7">
              <w:tc>
                <w:tcPr>
                  <w:tcW w:w="3929" w:type="dxa"/>
                  <w:tcMar>
                    <w:left w:w="720" w:type="dxa"/>
                    <w:right w:w="29" w:type="dxa"/>
                  </w:tcMar>
                </w:tcPr>
                <w:p w14:paraId="028E2D6F" w14:textId="067CDEBF" w:rsidR="00A90D76" w:rsidRPr="004C70E7" w:rsidRDefault="00A90D76" w:rsidP="0059534D">
                  <w:pPr>
                    <w:pStyle w:val="ContactInfo"/>
                    <w:framePr w:hSpace="180" w:wrap="around" w:vAnchor="page" w:hAnchor="margin" w:y="781"/>
                  </w:pPr>
                </w:p>
              </w:tc>
              <w:tc>
                <w:tcPr>
                  <w:tcW w:w="423" w:type="dxa"/>
                  <w:tcMar>
                    <w:left w:w="0" w:type="dxa"/>
                    <w:right w:w="0" w:type="dxa"/>
                  </w:tcMar>
                </w:tcPr>
                <w:p w14:paraId="2371AB95" w14:textId="77777777" w:rsidR="00A90D76" w:rsidRPr="004C70E7" w:rsidRDefault="00A90D76" w:rsidP="0059534D">
                  <w:pPr>
                    <w:pStyle w:val="Icons"/>
                    <w:framePr w:hSpace="180" w:wrap="around" w:vAnchor="page" w:hAnchor="margin" w:y="781"/>
                    <w:rPr>
                      <w:color w:val="0C365F" w:themeColor="accent2" w:themeShade="BF"/>
                    </w:rPr>
                  </w:pPr>
                </w:p>
              </w:tc>
            </w:tr>
          </w:tbl>
          <w:p w14:paraId="7E437288" w14:textId="77777777" w:rsidR="00D92B95" w:rsidRPr="004C70E7" w:rsidRDefault="00D92B95" w:rsidP="00E22EAC">
            <w:pPr>
              <w:pStyle w:val="Header"/>
              <w:rPr>
                <w:color w:val="0C365F" w:themeColor="accent2" w:themeShade="BF"/>
              </w:rPr>
            </w:pPr>
          </w:p>
        </w:tc>
      </w:tr>
    </w:tbl>
    <w:p w14:paraId="67054EA0" w14:textId="71F46695" w:rsidR="00C43D65" w:rsidRDefault="007B1DB0">
      <w:r>
        <w:t xml:space="preserve">I offer a </w:t>
      </w:r>
      <w:r w:rsidR="00E22EAC">
        <w:t>unique</w:t>
      </w:r>
      <w:r>
        <w:t xml:space="preserve"> combination of </w:t>
      </w:r>
      <w:r w:rsidR="00B112A8">
        <w:t xml:space="preserve">education, </w:t>
      </w:r>
      <w:r w:rsidR="00A07415">
        <w:t>capabilities</w:t>
      </w:r>
      <w:r>
        <w:t xml:space="preserve"> and values that make me a </w:t>
      </w:r>
      <w:r w:rsidR="00B112A8">
        <w:t>desirable</w:t>
      </w:r>
      <w:r>
        <w:t xml:space="preserve"> asset </w:t>
      </w:r>
      <w:r w:rsidR="0059534D">
        <w:t>in the analytics domain</w:t>
      </w:r>
      <w:r>
        <w:t>. M</w:t>
      </w:r>
      <w:r w:rsidR="001B211B">
        <w:t xml:space="preserve">y </w:t>
      </w:r>
      <w:r w:rsidR="00E22EAC">
        <w:t xml:space="preserve">education and </w:t>
      </w:r>
      <w:r w:rsidR="001B211B">
        <w:t>experiences have given me the tools to succeed in a continually evolving field</w:t>
      </w:r>
      <w:r>
        <w:t xml:space="preserve"> and </w:t>
      </w:r>
      <w:r w:rsidR="001B211B">
        <w:t xml:space="preserve">the ability to work independently, multi-task, and stay calm and efficient under pressure. My managerial </w:t>
      </w:r>
      <w:r w:rsidR="00A07415">
        <w:t>background</w:t>
      </w:r>
      <w:r w:rsidR="001B211B">
        <w:t xml:space="preserve"> has enabled me to be a leader, but also to understand the importance of being a </w:t>
      </w:r>
      <w:r w:rsidR="000047AD">
        <w:t>supportive</w:t>
      </w:r>
      <w:r w:rsidR="001B211B">
        <w:t xml:space="preserve"> follower and contributing </w:t>
      </w:r>
      <w:r w:rsidR="000467A6">
        <w:t>team member</w:t>
      </w:r>
      <w:r w:rsidR="001B211B">
        <w:t xml:space="preserve">. My ability to adapt to new situations coupled with my </w:t>
      </w:r>
      <w:r w:rsidR="00A07415">
        <w:t>proven</w:t>
      </w:r>
      <w:r w:rsidR="001B211B">
        <w:t xml:space="preserve"> </w:t>
      </w:r>
      <w:r w:rsidR="00A07415">
        <w:t>aptitude</w:t>
      </w:r>
      <w:r w:rsidR="001B211B">
        <w:t xml:space="preserve"> to learn new skills and programs quickly and easily make</w:t>
      </w:r>
      <w:r w:rsidR="007D18D8">
        <w:t>s</w:t>
      </w:r>
      <w:r w:rsidR="001B211B">
        <w:t xml:space="preserve"> me a valuable addition to any organization.</w:t>
      </w:r>
    </w:p>
    <w:p w14:paraId="51A64623" w14:textId="77777777" w:rsidR="00AA1A63" w:rsidRDefault="00867075" w:rsidP="00AA1A63">
      <w:pPr>
        <w:pStyle w:val="Heading1"/>
      </w:pPr>
      <w:sdt>
        <w:sdtPr>
          <w:alias w:val="Education:"/>
          <w:tag w:val="Education:"/>
          <w:id w:val="543866955"/>
          <w:placeholder>
            <w:docPart w:val="25A841E16CFD443FBF75FC1B763431F5"/>
          </w:placeholder>
          <w:temporary/>
          <w:showingPlcHdr/>
          <w15:appearance w15:val="hidden"/>
        </w:sdtPr>
        <w:sdtEndPr/>
        <w:sdtContent>
          <w:r w:rsidR="00AA1A63" w:rsidRPr="0070237E">
            <w:t>Education</w:t>
          </w:r>
        </w:sdtContent>
      </w:sdt>
    </w:p>
    <w:p w14:paraId="45A66D75" w14:textId="10D8F447" w:rsidR="000467A6" w:rsidRDefault="000467A6" w:rsidP="00AA1A63">
      <w:pPr>
        <w:pStyle w:val="Heading3"/>
      </w:pPr>
    </w:p>
    <w:p w14:paraId="5DDD21E1" w14:textId="77777777" w:rsidR="000467A6" w:rsidRDefault="000467A6" w:rsidP="000467A6">
      <w:pPr>
        <w:pStyle w:val="Heading3"/>
      </w:pPr>
      <w:r>
        <w:t>Expected completion date – october 2020</w:t>
      </w:r>
    </w:p>
    <w:p w14:paraId="0769AEA6" w14:textId="77777777" w:rsidR="000467A6" w:rsidRPr="006C4A25" w:rsidRDefault="000467A6" w:rsidP="000467A6">
      <w:pPr>
        <w:pStyle w:val="Heading2"/>
        <w:rPr>
          <w:color w:val="3366CC"/>
        </w:rPr>
      </w:pPr>
      <w:r>
        <w:rPr>
          <w:color w:val="3366CC"/>
        </w:rPr>
        <w:t>Certificate of Data Analytics</w:t>
      </w:r>
      <w:r w:rsidRPr="006C4A25">
        <w:rPr>
          <w:color w:val="3366CC"/>
        </w:rPr>
        <w:t xml:space="preserve"> </w:t>
      </w:r>
    </w:p>
    <w:p w14:paraId="7C5DDE15" w14:textId="77777777" w:rsidR="000467A6" w:rsidRPr="00B112A8" w:rsidRDefault="000467A6" w:rsidP="000467A6">
      <w:pPr>
        <w:pStyle w:val="Heading2"/>
        <w:rPr>
          <w:sz w:val="28"/>
          <w:szCs w:val="28"/>
        </w:rPr>
      </w:pPr>
      <w:r w:rsidRPr="00B112A8">
        <w:rPr>
          <w:rStyle w:val="Emphasis"/>
          <w:sz w:val="28"/>
          <w:szCs w:val="28"/>
        </w:rPr>
        <w:t>University of Kansas Lifelong and Professional Education, Overland Park, Kansas</w:t>
      </w:r>
    </w:p>
    <w:p w14:paraId="5741C2BF" w14:textId="3815876B" w:rsidR="000467A6" w:rsidRDefault="000467A6" w:rsidP="00D55EFC">
      <w:r>
        <w:t>Targeted training in analytics and visualization that has provided the knowledge and specialized skills needed in the field of data analytics. Obtained skills encompass topics such as Excel, fundamental statistics, Python programming, databases, front-end web visualization, and business intelligence software as well as showcasing the ability to thrive in a fast-paced learning environment.</w:t>
      </w:r>
    </w:p>
    <w:p w14:paraId="123F5BA6" w14:textId="1CC1F0DB" w:rsidR="00AA1A63" w:rsidRDefault="007D18D8" w:rsidP="00AA1A63">
      <w:pPr>
        <w:pStyle w:val="Heading3"/>
      </w:pPr>
      <w:r>
        <w:t>Graduated</w:t>
      </w:r>
      <w:r w:rsidR="00AA1A63">
        <w:t xml:space="preserve"> – december 2010</w:t>
      </w:r>
    </w:p>
    <w:p w14:paraId="23ABAA46" w14:textId="77777777" w:rsidR="00AA1A63" w:rsidRPr="006C4A25" w:rsidRDefault="00AA1A63" w:rsidP="00AA1A63">
      <w:pPr>
        <w:pStyle w:val="Heading2"/>
        <w:rPr>
          <w:color w:val="3366CC"/>
        </w:rPr>
      </w:pPr>
      <w:r w:rsidRPr="006C4A25">
        <w:rPr>
          <w:color w:val="3366CC"/>
        </w:rPr>
        <w:t xml:space="preserve">Master of Arts Information Science and Learning Technology </w:t>
      </w:r>
    </w:p>
    <w:p w14:paraId="0BB01766" w14:textId="77777777" w:rsidR="00AA1A63" w:rsidRPr="00B112A8" w:rsidRDefault="00AA1A63" w:rsidP="00AA1A63">
      <w:pPr>
        <w:pStyle w:val="Heading2"/>
        <w:rPr>
          <w:sz w:val="28"/>
          <w:szCs w:val="28"/>
        </w:rPr>
      </w:pPr>
      <w:r w:rsidRPr="00B112A8">
        <w:rPr>
          <w:rStyle w:val="Emphasis"/>
          <w:sz w:val="28"/>
          <w:szCs w:val="28"/>
        </w:rPr>
        <w:t>University of Missouri, Columbia, Missouri</w:t>
      </w:r>
    </w:p>
    <w:p w14:paraId="7D7E60F8" w14:textId="7490E746" w:rsidR="00AA1A63" w:rsidRDefault="00AA1A63" w:rsidP="00AA1A63">
      <w:r>
        <w:t>Graduation with a GPA of 3.76 gave me experience with the use of technology in libraries and schools as well as the tools to research, instruct, manage, and connect people to technology.</w:t>
      </w:r>
    </w:p>
    <w:p w14:paraId="04841CED" w14:textId="77777777" w:rsidR="000467A6" w:rsidRDefault="000467A6" w:rsidP="000467A6">
      <w:pPr>
        <w:pStyle w:val="Heading3"/>
      </w:pPr>
      <w:r>
        <w:t>No expected graduation date</w:t>
      </w:r>
    </w:p>
    <w:p w14:paraId="5B56509D" w14:textId="77777777" w:rsidR="000467A6" w:rsidRPr="006C4A25" w:rsidRDefault="000467A6" w:rsidP="000467A6">
      <w:pPr>
        <w:pStyle w:val="Heading2"/>
        <w:rPr>
          <w:color w:val="3366CC"/>
        </w:rPr>
      </w:pPr>
      <w:r w:rsidRPr="006C4A25">
        <w:rPr>
          <w:color w:val="3366CC"/>
        </w:rPr>
        <w:t>Bachelor of Science Computer Science – Networking</w:t>
      </w:r>
    </w:p>
    <w:p w14:paraId="195F90CC" w14:textId="77777777" w:rsidR="000467A6" w:rsidRPr="006C4A25" w:rsidRDefault="000467A6" w:rsidP="000467A6">
      <w:pPr>
        <w:pStyle w:val="Heading2"/>
        <w:rPr>
          <w:color w:val="3366CC"/>
        </w:rPr>
      </w:pPr>
      <w:r w:rsidRPr="006C4A25">
        <w:rPr>
          <w:color w:val="3366CC"/>
        </w:rPr>
        <w:t>Bachelor of Science Cybersecurity</w:t>
      </w:r>
    </w:p>
    <w:p w14:paraId="02429BF5" w14:textId="77777777" w:rsidR="000467A6" w:rsidRPr="00B112A8" w:rsidRDefault="000467A6" w:rsidP="000467A6">
      <w:pPr>
        <w:pStyle w:val="Heading2"/>
        <w:rPr>
          <w:sz w:val="28"/>
          <w:szCs w:val="28"/>
        </w:rPr>
      </w:pPr>
      <w:r w:rsidRPr="00B112A8">
        <w:rPr>
          <w:rStyle w:val="Emphasis"/>
          <w:sz w:val="28"/>
          <w:szCs w:val="28"/>
        </w:rPr>
        <w:t>University of Central Missouri, Warrensburg, Missouri</w:t>
      </w:r>
    </w:p>
    <w:p w14:paraId="0882ADF5" w14:textId="31CF9028" w:rsidR="000467A6" w:rsidRDefault="000467A6" w:rsidP="000467A6">
      <w:r>
        <w:t>Partial work towards completion of a double Bachelor’s Degree which has given me skills in Java, Python, C, Command Line, as well as several courses dealing with current cybersecurity issues</w:t>
      </w:r>
      <w:r w:rsidR="00975D1F">
        <w:t>.</w:t>
      </w:r>
    </w:p>
    <w:p w14:paraId="29DDE07C" w14:textId="77777777" w:rsidR="000467A6" w:rsidRDefault="000467A6" w:rsidP="000467A6">
      <w:pPr>
        <w:pStyle w:val="Heading3"/>
      </w:pPr>
      <w:r>
        <w:t>Graduated – april 2005</w:t>
      </w:r>
    </w:p>
    <w:p w14:paraId="3FF9BA35" w14:textId="77777777" w:rsidR="000467A6" w:rsidRPr="006C4A25" w:rsidRDefault="000467A6" w:rsidP="000467A6">
      <w:pPr>
        <w:pStyle w:val="Heading2"/>
        <w:rPr>
          <w:color w:val="3366CC"/>
        </w:rPr>
      </w:pPr>
      <w:r w:rsidRPr="006C4A25">
        <w:rPr>
          <w:color w:val="3366CC"/>
        </w:rPr>
        <w:t>Bachelor of Science Music</w:t>
      </w:r>
    </w:p>
    <w:p w14:paraId="6A694FD4" w14:textId="77777777" w:rsidR="000467A6" w:rsidRPr="00B112A8" w:rsidRDefault="000467A6" w:rsidP="000467A6">
      <w:pPr>
        <w:pStyle w:val="Heading2"/>
        <w:rPr>
          <w:sz w:val="28"/>
          <w:szCs w:val="28"/>
        </w:rPr>
      </w:pPr>
      <w:r w:rsidRPr="00B112A8">
        <w:rPr>
          <w:rStyle w:val="Emphasis"/>
          <w:sz w:val="28"/>
          <w:szCs w:val="28"/>
        </w:rPr>
        <w:t>Brigham Young University-Idaho, Rexburg, Idaho</w:t>
      </w:r>
    </w:p>
    <w:p w14:paraId="0670A105" w14:textId="5A822612" w:rsidR="000467A6" w:rsidRDefault="000467A6" w:rsidP="000467A6">
      <w:r>
        <w:t>Completion of this degree with an emphasis in education and psychology provided the skills to work with and educate a wide variety of people from different backgrounds.</w:t>
      </w:r>
    </w:p>
    <w:p w14:paraId="6AA63603" w14:textId="77777777" w:rsidR="005B1D68" w:rsidRDefault="00867075" w:rsidP="004937AE">
      <w:pPr>
        <w:pStyle w:val="Heading1"/>
      </w:pPr>
      <w:sdt>
        <w:sdtPr>
          <w:alias w:val="Experience:"/>
          <w:tag w:val="Experience:"/>
          <w:id w:val="-898354009"/>
          <w:placeholder>
            <w:docPart w:val="15C1146C0E89436EAFE9D70A7EA12D19"/>
          </w:placeholder>
          <w:temporary/>
          <w:showingPlcHdr/>
          <w15:appearance w15:val="hidden"/>
        </w:sdtPr>
        <w:sdtEndPr/>
        <w:sdtContent>
          <w:r w:rsidR="004937AE" w:rsidRPr="00AD3FD8">
            <w:t>Experience</w:t>
          </w:r>
        </w:sdtContent>
      </w:sdt>
    </w:p>
    <w:p w14:paraId="3A0C9ECA" w14:textId="77777777" w:rsidR="0006740D" w:rsidRPr="00D413F9" w:rsidRDefault="0006740D" w:rsidP="0006740D">
      <w:pPr>
        <w:pStyle w:val="Heading3"/>
      </w:pPr>
      <w:r>
        <w:t>November 2019</w:t>
      </w:r>
      <w:r w:rsidRPr="00D413F9">
        <w:t xml:space="preserve"> –</w:t>
      </w:r>
      <w:r>
        <w:t xml:space="preserve"> present</w:t>
      </w:r>
    </w:p>
    <w:p w14:paraId="113475DD" w14:textId="4DFB592E" w:rsidR="0006740D" w:rsidRPr="00B112A8" w:rsidRDefault="0006740D" w:rsidP="0006740D">
      <w:pPr>
        <w:pStyle w:val="Heading2"/>
        <w:rPr>
          <w:sz w:val="28"/>
          <w:szCs w:val="28"/>
        </w:rPr>
      </w:pPr>
      <w:r w:rsidRPr="00B112A8">
        <w:rPr>
          <w:color w:val="3366CC"/>
          <w:sz w:val="28"/>
          <w:szCs w:val="28"/>
        </w:rPr>
        <w:t xml:space="preserve">Data Entry Clerk </w:t>
      </w:r>
      <w:r w:rsidRPr="00B112A8">
        <w:rPr>
          <w:color w:val="3366CC"/>
          <w:sz w:val="28"/>
          <w:szCs w:val="28"/>
        </w:rPr>
        <w:t xml:space="preserve">/ </w:t>
      </w:r>
      <w:r w:rsidRPr="00B112A8">
        <w:rPr>
          <w:rStyle w:val="Emphasis"/>
          <w:sz w:val="28"/>
          <w:szCs w:val="28"/>
        </w:rPr>
        <w:t>Internal Revenue Service,</w:t>
      </w:r>
      <w:r w:rsidRPr="00B112A8">
        <w:rPr>
          <w:rStyle w:val="Emphasis"/>
          <w:sz w:val="28"/>
          <w:szCs w:val="28"/>
        </w:rPr>
        <w:t xml:space="preserve"> </w:t>
      </w:r>
      <w:r w:rsidRPr="00B112A8">
        <w:rPr>
          <w:rStyle w:val="Emphasis"/>
          <w:sz w:val="28"/>
          <w:szCs w:val="28"/>
        </w:rPr>
        <w:t>Kansas City</w:t>
      </w:r>
      <w:r w:rsidRPr="00B112A8">
        <w:rPr>
          <w:rStyle w:val="Emphasis"/>
          <w:sz w:val="28"/>
          <w:szCs w:val="28"/>
        </w:rPr>
        <w:t xml:space="preserve">, </w:t>
      </w:r>
      <w:r w:rsidRPr="00B112A8">
        <w:rPr>
          <w:rStyle w:val="Emphasis"/>
          <w:sz w:val="28"/>
          <w:szCs w:val="28"/>
        </w:rPr>
        <w:t>Missouri</w:t>
      </w:r>
    </w:p>
    <w:p w14:paraId="2AA5E9F1" w14:textId="38692514" w:rsidR="0006740D" w:rsidRDefault="0006740D" w:rsidP="00281CA8">
      <w:pPr>
        <w:pStyle w:val="Heading3"/>
        <w:rPr>
          <w:rFonts w:eastAsiaTheme="minorHAnsi" w:cstheme="minorBidi"/>
          <w:bCs/>
          <w:caps w:val="0"/>
          <w:szCs w:val="22"/>
        </w:rPr>
      </w:pPr>
      <w:r>
        <w:rPr>
          <w:rFonts w:eastAsiaTheme="minorHAnsi" w:cstheme="minorBidi"/>
          <w:bCs/>
          <w:caps w:val="0"/>
          <w:szCs w:val="22"/>
        </w:rPr>
        <w:t>R</w:t>
      </w:r>
      <w:r w:rsidRPr="0006740D">
        <w:rPr>
          <w:rFonts w:eastAsiaTheme="minorHAnsi" w:cstheme="minorBidi"/>
          <w:bCs/>
          <w:caps w:val="0"/>
          <w:szCs w:val="22"/>
        </w:rPr>
        <w:t>esponsible for examining incoming returns, perfecting them to ensure compliance with the required format, and</w:t>
      </w:r>
      <w:r>
        <w:rPr>
          <w:rFonts w:eastAsiaTheme="minorHAnsi" w:cstheme="minorBidi"/>
          <w:bCs/>
          <w:caps w:val="0"/>
          <w:szCs w:val="22"/>
        </w:rPr>
        <w:t xml:space="preserve"> </w:t>
      </w:r>
      <w:r w:rsidRPr="0006740D">
        <w:rPr>
          <w:rFonts w:eastAsiaTheme="minorHAnsi" w:cstheme="minorBidi"/>
          <w:bCs/>
          <w:caps w:val="0"/>
          <w:szCs w:val="22"/>
        </w:rPr>
        <w:t xml:space="preserve">processing the return using systems and applications </w:t>
      </w:r>
      <w:r>
        <w:rPr>
          <w:rFonts w:eastAsiaTheme="minorHAnsi" w:cstheme="minorBidi"/>
          <w:bCs/>
          <w:caps w:val="0"/>
          <w:szCs w:val="22"/>
        </w:rPr>
        <w:t>provided</w:t>
      </w:r>
      <w:r w:rsidRPr="0006740D">
        <w:rPr>
          <w:rFonts w:eastAsiaTheme="minorHAnsi" w:cstheme="minorBidi"/>
          <w:bCs/>
          <w:caps w:val="0"/>
          <w:szCs w:val="22"/>
        </w:rPr>
        <w:t xml:space="preserve">. </w:t>
      </w:r>
    </w:p>
    <w:p w14:paraId="34C03B92" w14:textId="77777777" w:rsidR="0006740D" w:rsidRDefault="0006740D" w:rsidP="00281CA8">
      <w:pPr>
        <w:pStyle w:val="Heading3"/>
      </w:pPr>
    </w:p>
    <w:p w14:paraId="4CB6D917" w14:textId="138C124B" w:rsidR="00281CA8" w:rsidRPr="00D413F9" w:rsidRDefault="00281CA8" w:rsidP="00281CA8">
      <w:pPr>
        <w:pStyle w:val="Heading3"/>
      </w:pPr>
      <w:r>
        <w:t>November 2019</w:t>
      </w:r>
      <w:r w:rsidRPr="00D413F9">
        <w:t xml:space="preserve"> –</w:t>
      </w:r>
      <w:r>
        <w:t xml:space="preserve"> </w:t>
      </w:r>
      <w:r w:rsidR="00975D1F">
        <w:t>March 2020</w:t>
      </w:r>
    </w:p>
    <w:p w14:paraId="1DB335CD" w14:textId="2D61AFC4" w:rsidR="00281CA8" w:rsidRPr="00B112A8" w:rsidRDefault="00281CA8" w:rsidP="00281CA8">
      <w:pPr>
        <w:pStyle w:val="Heading2"/>
        <w:rPr>
          <w:sz w:val="28"/>
          <w:szCs w:val="28"/>
        </w:rPr>
      </w:pPr>
      <w:r w:rsidRPr="00B112A8">
        <w:rPr>
          <w:color w:val="3366CC"/>
          <w:sz w:val="28"/>
          <w:szCs w:val="28"/>
        </w:rPr>
        <w:t xml:space="preserve">Substitute Teacher / </w:t>
      </w:r>
      <w:r w:rsidRPr="00B112A8">
        <w:rPr>
          <w:rStyle w:val="Emphasis"/>
          <w:sz w:val="28"/>
          <w:szCs w:val="28"/>
        </w:rPr>
        <w:t>Kelly Educational Staffing,</w:t>
      </w:r>
      <w:r w:rsidR="00EB14FC" w:rsidRPr="00B112A8">
        <w:rPr>
          <w:rStyle w:val="Emphasis"/>
          <w:sz w:val="28"/>
          <w:szCs w:val="28"/>
        </w:rPr>
        <w:t xml:space="preserve"> </w:t>
      </w:r>
      <w:r w:rsidRPr="00B112A8">
        <w:rPr>
          <w:rStyle w:val="Emphasis"/>
          <w:sz w:val="28"/>
          <w:szCs w:val="28"/>
        </w:rPr>
        <w:t>Overland Park, Kansas</w:t>
      </w:r>
    </w:p>
    <w:p w14:paraId="7F23C945" w14:textId="1B36CD7B" w:rsidR="00281CA8" w:rsidRDefault="00281CA8" w:rsidP="0006740D">
      <w:pPr>
        <w:pStyle w:val="Heading3"/>
        <w:rPr>
          <w:rFonts w:eastAsiaTheme="minorHAnsi" w:cstheme="minorBidi"/>
          <w:bCs/>
          <w:caps w:val="0"/>
          <w:szCs w:val="22"/>
        </w:rPr>
      </w:pPr>
      <w:r>
        <w:rPr>
          <w:rFonts w:eastAsiaTheme="minorHAnsi" w:cstheme="minorBidi"/>
          <w:bCs/>
          <w:caps w:val="0"/>
          <w:szCs w:val="22"/>
        </w:rPr>
        <w:t>E</w:t>
      </w:r>
      <w:r w:rsidRPr="00281CA8">
        <w:rPr>
          <w:rFonts w:eastAsiaTheme="minorHAnsi" w:cstheme="minorBidi"/>
          <w:bCs/>
          <w:caps w:val="0"/>
          <w:szCs w:val="22"/>
        </w:rPr>
        <w:t xml:space="preserve">xecute lesson plans left by the absent teacher or create classroom </w:t>
      </w:r>
      <w:r>
        <w:rPr>
          <w:rFonts w:eastAsiaTheme="minorHAnsi" w:cstheme="minorBidi"/>
          <w:bCs/>
          <w:caps w:val="0"/>
          <w:szCs w:val="22"/>
        </w:rPr>
        <w:t>lessons</w:t>
      </w:r>
      <w:r w:rsidR="00DD5DF0">
        <w:rPr>
          <w:rFonts w:eastAsiaTheme="minorHAnsi" w:cstheme="minorBidi"/>
          <w:bCs/>
          <w:caps w:val="0"/>
          <w:szCs w:val="22"/>
        </w:rPr>
        <w:t xml:space="preserve"> as required</w:t>
      </w:r>
      <w:r>
        <w:rPr>
          <w:rFonts w:eastAsiaTheme="minorHAnsi" w:cstheme="minorBidi"/>
          <w:bCs/>
          <w:caps w:val="0"/>
          <w:szCs w:val="22"/>
        </w:rPr>
        <w:t xml:space="preserve">. </w:t>
      </w:r>
      <w:r w:rsidR="00DD5DF0">
        <w:rPr>
          <w:rFonts w:eastAsiaTheme="minorHAnsi" w:cstheme="minorBidi"/>
          <w:bCs/>
          <w:caps w:val="0"/>
          <w:szCs w:val="22"/>
        </w:rPr>
        <w:t>Establish</w:t>
      </w:r>
      <w:bookmarkStart w:id="1" w:name="_GoBack"/>
      <w:bookmarkEnd w:id="1"/>
      <w:r w:rsidRPr="00281CA8">
        <w:rPr>
          <w:rFonts w:eastAsiaTheme="minorHAnsi" w:cstheme="minorBidi"/>
          <w:bCs/>
          <w:caps w:val="0"/>
          <w:szCs w:val="22"/>
        </w:rPr>
        <w:t xml:space="preserve"> and maintain a respectful and fair classroom culture that fosters safe and productive learning. </w:t>
      </w:r>
    </w:p>
    <w:p w14:paraId="5ABA6541" w14:textId="77777777" w:rsidR="0006740D" w:rsidRPr="0006740D" w:rsidRDefault="0006740D" w:rsidP="0006740D">
      <w:pPr>
        <w:pStyle w:val="Heading3"/>
        <w:rPr>
          <w:rFonts w:eastAsiaTheme="minorHAnsi" w:cstheme="minorBidi"/>
          <w:bCs/>
          <w:caps w:val="0"/>
          <w:szCs w:val="22"/>
        </w:rPr>
      </w:pPr>
    </w:p>
    <w:p w14:paraId="0572F832" w14:textId="5581BAF3" w:rsidR="0023705D" w:rsidRPr="00D413F9" w:rsidRDefault="001B211B" w:rsidP="00D413F9">
      <w:pPr>
        <w:pStyle w:val="Heading3"/>
      </w:pPr>
      <w:r>
        <w:t>April 20</w:t>
      </w:r>
      <w:r w:rsidR="00635105">
        <w:t>1</w:t>
      </w:r>
      <w:r>
        <w:t>5</w:t>
      </w:r>
      <w:r w:rsidR="00D413F9" w:rsidRPr="00D413F9">
        <w:t xml:space="preserve"> –</w:t>
      </w:r>
      <w:r w:rsidR="00D413F9">
        <w:t xml:space="preserve"> </w:t>
      </w:r>
      <w:r>
        <w:t>present</w:t>
      </w:r>
    </w:p>
    <w:p w14:paraId="26A8473E" w14:textId="77777777" w:rsidR="0023705D" w:rsidRPr="00B112A8" w:rsidRDefault="001B211B" w:rsidP="00513EFC">
      <w:pPr>
        <w:pStyle w:val="Heading2"/>
        <w:rPr>
          <w:sz w:val="28"/>
          <w:szCs w:val="28"/>
        </w:rPr>
      </w:pPr>
      <w:r w:rsidRPr="00B112A8">
        <w:rPr>
          <w:color w:val="3366CC"/>
          <w:sz w:val="28"/>
          <w:szCs w:val="28"/>
        </w:rPr>
        <w:t>Professional Scorer</w:t>
      </w:r>
      <w:r w:rsidR="00E03F71" w:rsidRPr="00B112A8">
        <w:rPr>
          <w:color w:val="3366CC"/>
          <w:sz w:val="28"/>
          <w:szCs w:val="28"/>
        </w:rPr>
        <w:t xml:space="preserve"> </w:t>
      </w:r>
      <w:r w:rsidR="0095272C" w:rsidRPr="00B112A8">
        <w:rPr>
          <w:color w:val="3366CC"/>
          <w:sz w:val="28"/>
          <w:szCs w:val="28"/>
        </w:rPr>
        <w:t>/</w:t>
      </w:r>
      <w:r w:rsidR="005A4A49" w:rsidRPr="00B112A8">
        <w:rPr>
          <w:color w:val="3366CC"/>
          <w:sz w:val="28"/>
          <w:szCs w:val="28"/>
        </w:rPr>
        <w:t xml:space="preserve"> </w:t>
      </w:r>
      <w:r w:rsidRPr="00B112A8">
        <w:rPr>
          <w:rStyle w:val="Emphasis"/>
          <w:sz w:val="28"/>
          <w:szCs w:val="28"/>
        </w:rPr>
        <w:t>Pearson, Des Moines, Iowa</w:t>
      </w:r>
    </w:p>
    <w:p w14:paraId="20C1EE64" w14:textId="77777777" w:rsidR="001B211B" w:rsidRPr="001B211B" w:rsidRDefault="001B211B" w:rsidP="001B211B">
      <w:pPr>
        <w:rPr>
          <w:b/>
        </w:rPr>
      </w:pPr>
      <w:r w:rsidRPr="001B211B">
        <w:rPr>
          <w:bCs/>
        </w:rPr>
        <w:t>Reading, evaluating, and scoring written essays from a variety of tests including PARCC, ACT, and HSE f</w:t>
      </w:r>
      <w:r w:rsidR="007D18D8">
        <w:rPr>
          <w:bCs/>
        </w:rPr>
        <w:t>or</w:t>
      </w:r>
      <w:r w:rsidRPr="001B211B">
        <w:rPr>
          <w:bCs/>
        </w:rPr>
        <w:t xml:space="preserve"> students ranging from grade 4 through grade 12.</w:t>
      </w:r>
      <w:r w:rsidRPr="001B211B">
        <w:rPr>
          <w:b/>
        </w:rPr>
        <w:t xml:space="preserve"> </w:t>
      </w:r>
    </w:p>
    <w:p w14:paraId="4AE33623" w14:textId="77777777" w:rsidR="00D413F9" w:rsidRPr="00D413F9" w:rsidRDefault="001B211B" w:rsidP="00D413F9">
      <w:pPr>
        <w:pStyle w:val="Heading3"/>
      </w:pPr>
      <w:r>
        <w:t>June 2017</w:t>
      </w:r>
      <w:r w:rsidR="00D413F9" w:rsidRPr="00D413F9">
        <w:t xml:space="preserve"> –</w:t>
      </w:r>
      <w:r w:rsidR="00D413F9">
        <w:t xml:space="preserve"> </w:t>
      </w:r>
      <w:r>
        <w:t>December 2018</w:t>
      </w:r>
    </w:p>
    <w:p w14:paraId="09A0C552" w14:textId="77777777" w:rsidR="00D413F9" w:rsidRPr="00B112A8" w:rsidRDefault="001B211B" w:rsidP="00513EFC">
      <w:pPr>
        <w:pStyle w:val="Heading2"/>
        <w:rPr>
          <w:sz w:val="28"/>
          <w:szCs w:val="28"/>
        </w:rPr>
      </w:pPr>
      <w:r w:rsidRPr="00B112A8">
        <w:rPr>
          <w:color w:val="3366CC"/>
          <w:sz w:val="28"/>
          <w:szCs w:val="28"/>
        </w:rPr>
        <w:t>Educator</w:t>
      </w:r>
      <w:r w:rsidR="00E03F71" w:rsidRPr="00B112A8">
        <w:rPr>
          <w:color w:val="3366CC"/>
          <w:sz w:val="28"/>
          <w:szCs w:val="28"/>
        </w:rPr>
        <w:t xml:space="preserve"> </w:t>
      </w:r>
      <w:r w:rsidR="0095272C" w:rsidRPr="00B112A8">
        <w:rPr>
          <w:color w:val="3366CC"/>
          <w:sz w:val="28"/>
          <w:szCs w:val="28"/>
        </w:rPr>
        <w:t>/</w:t>
      </w:r>
      <w:r w:rsidR="005A4A49" w:rsidRPr="00B112A8">
        <w:rPr>
          <w:color w:val="3366CC"/>
          <w:sz w:val="28"/>
          <w:szCs w:val="28"/>
        </w:rPr>
        <w:t xml:space="preserve"> </w:t>
      </w:r>
      <w:r w:rsidRPr="00B112A8">
        <w:rPr>
          <w:rStyle w:val="Emphasis"/>
          <w:sz w:val="28"/>
          <w:szCs w:val="28"/>
        </w:rPr>
        <w:t>VIPKid, Beijing, China</w:t>
      </w:r>
    </w:p>
    <w:p w14:paraId="77BE7DC7" w14:textId="77777777" w:rsidR="00D413F9" w:rsidRDefault="001B211B" w:rsidP="00D413F9">
      <w:r>
        <w:rPr>
          <w:bCs/>
        </w:rPr>
        <w:t xml:space="preserve">Education of international </w:t>
      </w:r>
      <w:r w:rsidR="007D18D8">
        <w:rPr>
          <w:bCs/>
        </w:rPr>
        <w:t>students</w:t>
      </w:r>
      <w:r>
        <w:rPr>
          <w:bCs/>
        </w:rPr>
        <w:t xml:space="preserve"> using an online platform. Required to </w:t>
      </w:r>
      <w:r w:rsidR="007D18D8">
        <w:rPr>
          <w:bCs/>
        </w:rPr>
        <w:t>adjust</w:t>
      </w:r>
      <w:r>
        <w:rPr>
          <w:bCs/>
        </w:rPr>
        <w:t xml:space="preserve"> instruction based on individual </w:t>
      </w:r>
      <w:r w:rsidR="007D18D8">
        <w:rPr>
          <w:bCs/>
        </w:rPr>
        <w:t>student</w:t>
      </w:r>
      <w:r w:rsidR="00AA1A63">
        <w:rPr>
          <w:bCs/>
        </w:rPr>
        <w:t>’</w:t>
      </w:r>
      <w:r>
        <w:rPr>
          <w:bCs/>
        </w:rPr>
        <w:t>s needs. Each 30-minute lesson mandated a written report for parents which outlined strengths and weaknesses during the lesson as well as a plan for future learning.</w:t>
      </w:r>
    </w:p>
    <w:p w14:paraId="0FCCD6B8" w14:textId="77777777" w:rsidR="002B6B62" w:rsidRPr="00D413F9" w:rsidRDefault="002B6B62" w:rsidP="002B6B62">
      <w:pPr>
        <w:pStyle w:val="Heading3"/>
      </w:pPr>
      <w:r>
        <w:t>april 1999</w:t>
      </w:r>
      <w:r w:rsidRPr="00D413F9">
        <w:t xml:space="preserve"> –</w:t>
      </w:r>
      <w:r>
        <w:t xml:space="preserve"> august 2001</w:t>
      </w:r>
    </w:p>
    <w:p w14:paraId="40561A46" w14:textId="77777777" w:rsidR="002B6B62" w:rsidRPr="00B112A8" w:rsidRDefault="002B6B62" w:rsidP="002B6B62">
      <w:pPr>
        <w:pStyle w:val="Heading2"/>
        <w:rPr>
          <w:sz w:val="28"/>
          <w:szCs w:val="28"/>
        </w:rPr>
      </w:pPr>
      <w:r w:rsidRPr="00B112A8">
        <w:rPr>
          <w:color w:val="3366CC"/>
          <w:sz w:val="28"/>
          <w:szCs w:val="28"/>
        </w:rPr>
        <w:t xml:space="preserve">Shift Manager / </w:t>
      </w:r>
      <w:r w:rsidRPr="00B112A8">
        <w:rPr>
          <w:rStyle w:val="Emphasis"/>
          <w:sz w:val="28"/>
          <w:szCs w:val="28"/>
        </w:rPr>
        <w:t>PBI Industries, Lee’s Summit, Missouri</w:t>
      </w:r>
    </w:p>
    <w:p w14:paraId="423AC992" w14:textId="2F99C113" w:rsidR="001B211B" w:rsidRPr="008D7980" w:rsidRDefault="002B6B62" w:rsidP="00AA1A63">
      <w:pPr>
        <w:pStyle w:val="HTMLPreformatted"/>
        <w:rPr>
          <w:rFonts w:asciiTheme="minorHAnsi" w:hAnsiTheme="minorHAnsi" w:cstheme="minorHAnsi"/>
          <w:szCs w:val="22"/>
        </w:rPr>
      </w:pPr>
      <w:r w:rsidRPr="008D7980">
        <w:rPr>
          <w:rFonts w:asciiTheme="minorHAnsi" w:hAnsiTheme="minorHAnsi" w:cstheme="minorHAnsi"/>
          <w:szCs w:val="22"/>
        </w:rPr>
        <w:t>Managerial skills including food preparation and cooking, front counter and drive</w:t>
      </w:r>
      <w:r w:rsidR="00975D1F">
        <w:rPr>
          <w:rFonts w:asciiTheme="minorHAnsi" w:hAnsiTheme="minorHAnsi" w:cstheme="minorHAnsi"/>
          <w:szCs w:val="22"/>
        </w:rPr>
        <w:t>-</w:t>
      </w:r>
      <w:r w:rsidRPr="008D7980">
        <w:rPr>
          <w:rFonts w:asciiTheme="minorHAnsi" w:hAnsiTheme="minorHAnsi" w:cstheme="minorHAnsi"/>
          <w:szCs w:val="22"/>
        </w:rPr>
        <w:t>through order taking, order assembly, inventory control and ordering, crew scheduling, direct crew training and training management supervision, shift supervision, basic accounting including deposits, cleaning and repair of equipment, front end and grill supervision, and grounds keeping.</w:t>
      </w:r>
    </w:p>
    <w:p w14:paraId="6453AD38" w14:textId="77777777" w:rsidR="00AA1A63" w:rsidRPr="00AA1A63" w:rsidRDefault="00AA1A63" w:rsidP="00AA1A63">
      <w:pPr>
        <w:pStyle w:val="HTMLPreformatted"/>
        <w:rPr>
          <w:rFonts w:ascii="Times New Roman" w:hAnsi="Times New Roman" w:cs="Times New Roman"/>
          <w:sz w:val="24"/>
          <w:szCs w:val="24"/>
        </w:rPr>
      </w:pPr>
    </w:p>
    <w:p w14:paraId="79292C9C" w14:textId="77777777" w:rsidR="002B6B62" w:rsidRPr="00D413F9" w:rsidRDefault="002B6B62" w:rsidP="002B6B62">
      <w:pPr>
        <w:pStyle w:val="Heading3"/>
      </w:pPr>
      <w:r>
        <w:t>september 1995</w:t>
      </w:r>
      <w:r w:rsidRPr="00D413F9">
        <w:t xml:space="preserve"> –</w:t>
      </w:r>
      <w:r>
        <w:t xml:space="preserve"> December 2003</w:t>
      </w:r>
    </w:p>
    <w:p w14:paraId="3BA152C2" w14:textId="0F487AAE" w:rsidR="002B6B62" w:rsidRPr="00B112A8" w:rsidRDefault="002B6B62" w:rsidP="002B6B62">
      <w:pPr>
        <w:pStyle w:val="Heading2"/>
        <w:rPr>
          <w:sz w:val="28"/>
          <w:szCs w:val="28"/>
        </w:rPr>
      </w:pPr>
      <w:r w:rsidRPr="00B112A8">
        <w:rPr>
          <w:color w:val="3366CC"/>
          <w:sz w:val="28"/>
          <w:szCs w:val="28"/>
        </w:rPr>
        <w:t xml:space="preserve">Clerk / </w:t>
      </w:r>
      <w:r w:rsidR="00B112A8">
        <w:rPr>
          <w:rStyle w:val="Emphasis"/>
          <w:sz w:val="28"/>
          <w:szCs w:val="28"/>
        </w:rPr>
        <w:t>MCPL,</w:t>
      </w:r>
      <w:r w:rsidRPr="00B112A8">
        <w:rPr>
          <w:rStyle w:val="Emphasis"/>
          <w:sz w:val="28"/>
          <w:szCs w:val="28"/>
        </w:rPr>
        <w:t xml:space="preserve"> Colbern Road Branch, Lee’s Summit, Missouri</w:t>
      </w:r>
    </w:p>
    <w:p w14:paraId="36F0C082" w14:textId="77777777" w:rsidR="002B6B62" w:rsidRPr="00D413F9" w:rsidRDefault="002B6B62" w:rsidP="002B6B62">
      <w:r w:rsidRPr="002B6B62">
        <w:t>Routine technical and clerical tasks requiring knowledge of the Dewy Decimal system, basic typing and computer skills requiring knowledge of Inlex and Sirsi circulation software, and the ability to assist and cooperate with patrons.</w:t>
      </w:r>
    </w:p>
    <w:p w14:paraId="4D160182" w14:textId="77777777" w:rsidR="00434074" w:rsidRDefault="008C664B" w:rsidP="00434074">
      <w:pPr>
        <w:pStyle w:val="Heading1"/>
      </w:pPr>
      <w:r>
        <w:t>Volunteer Work</w:t>
      </w:r>
    </w:p>
    <w:p w14:paraId="6044C09A" w14:textId="738696C7" w:rsidR="008C664B" w:rsidRPr="00D413F9" w:rsidRDefault="008C664B" w:rsidP="008C664B">
      <w:pPr>
        <w:pStyle w:val="Heading3"/>
      </w:pPr>
      <w:r>
        <w:t>August 2016</w:t>
      </w:r>
      <w:r w:rsidRPr="00D413F9">
        <w:t xml:space="preserve"> –</w:t>
      </w:r>
      <w:r>
        <w:t xml:space="preserve"> </w:t>
      </w:r>
      <w:r w:rsidR="00B112A8">
        <w:t>february 2020</w:t>
      </w:r>
    </w:p>
    <w:p w14:paraId="489DAEC2" w14:textId="77777777" w:rsidR="008C664B" w:rsidRPr="00B112A8" w:rsidRDefault="008C664B" w:rsidP="008C664B">
      <w:pPr>
        <w:pStyle w:val="Heading2"/>
        <w:rPr>
          <w:color w:val="3366CC"/>
          <w:sz w:val="28"/>
          <w:szCs w:val="28"/>
        </w:rPr>
      </w:pPr>
      <w:r w:rsidRPr="00B112A8">
        <w:rPr>
          <w:color w:val="3366CC"/>
          <w:sz w:val="28"/>
          <w:szCs w:val="28"/>
        </w:rPr>
        <w:t xml:space="preserve">Advancement Chair </w:t>
      </w:r>
    </w:p>
    <w:p w14:paraId="64462802" w14:textId="77777777" w:rsidR="008C664B" w:rsidRPr="00B112A8" w:rsidRDefault="008C664B" w:rsidP="008C664B">
      <w:pPr>
        <w:pStyle w:val="Heading2"/>
        <w:rPr>
          <w:sz w:val="28"/>
          <w:szCs w:val="28"/>
        </w:rPr>
      </w:pPr>
      <w:r w:rsidRPr="00B112A8">
        <w:rPr>
          <w:rStyle w:val="Emphasis"/>
          <w:sz w:val="28"/>
          <w:szCs w:val="28"/>
        </w:rPr>
        <w:t>Troop 1551, Boy Scouts of America, Lee’s Summit, Missouri</w:t>
      </w:r>
    </w:p>
    <w:p w14:paraId="7279C544" w14:textId="77777777" w:rsidR="00BC7376" w:rsidRPr="008D7980" w:rsidRDefault="008C664B" w:rsidP="008C664B">
      <w:pPr>
        <w:rPr>
          <w:rFonts w:cstheme="minorHAnsi"/>
        </w:rPr>
      </w:pPr>
      <w:r w:rsidRPr="008D7980">
        <w:rPr>
          <w:rFonts w:cstheme="minorHAnsi"/>
        </w:rPr>
        <w:t>Organiz</w:t>
      </w:r>
      <w:r w:rsidR="007D18D8">
        <w:rPr>
          <w:rFonts w:cstheme="minorHAnsi"/>
        </w:rPr>
        <w:t>e</w:t>
      </w:r>
      <w:r w:rsidRPr="008D7980">
        <w:rPr>
          <w:rFonts w:cstheme="minorHAnsi"/>
        </w:rPr>
        <w:t xml:space="preserve"> and record data relating to the advancement of the members of the troop. Research and publish advancement opportunities for members. Training of other leaders and families in the use of the recording software.</w:t>
      </w:r>
      <w:bookmarkEnd w:id="0"/>
    </w:p>
    <w:sectPr w:rsidR="00BC7376" w:rsidRPr="008D7980"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BC3F7" w14:textId="77777777" w:rsidR="00867075" w:rsidRDefault="00867075" w:rsidP="00725803">
      <w:pPr>
        <w:spacing w:after="0"/>
      </w:pPr>
      <w:r>
        <w:separator/>
      </w:r>
    </w:p>
  </w:endnote>
  <w:endnote w:type="continuationSeparator" w:id="0">
    <w:p w14:paraId="52481A00" w14:textId="77777777" w:rsidR="00867075" w:rsidRDefault="00867075"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0A63CFF2"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FB463" w14:textId="77777777" w:rsidR="00867075" w:rsidRDefault="00867075" w:rsidP="00725803">
      <w:pPr>
        <w:spacing w:after="0"/>
      </w:pPr>
      <w:r>
        <w:separator/>
      </w:r>
    </w:p>
  </w:footnote>
  <w:footnote w:type="continuationSeparator" w:id="0">
    <w:p w14:paraId="38049B89" w14:textId="77777777" w:rsidR="00867075" w:rsidRDefault="00867075"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C3"/>
    <w:rsid w:val="000047AD"/>
    <w:rsid w:val="00025E77"/>
    <w:rsid w:val="00027312"/>
    <w:rsid w:val="000467A6"/>
    <w:rsid w:val="000645F2"/>
    <w:rsid w:val="0006740D"/>
    <w:rsid w:val="00082F03"/>
    <w:rsid w:val="000835A0"/>
    <w:rsid w:val="000934A2"/>
    <w:rsid w:val="00174741"/>
    <w:rsid w:val="001B0955"/>
    <w:rsid w:val="001B211B"/>
    <w:rsid w:val="00227784"/>
    <w:rsid w:val="0023705D"/>
    <w:rsid w:val="00250A31"/>
    <w:rsid w:val="00251C13"/>
    <w:rsid w:val="00260161"/>
    <w:rsid w:val="00281CA8"/>
    <w:rsid w:val="002922D0"/>
    <w:rsid w:val="002B6B62"/>
    <w:rsid w:val="003037C3"/>
    <w:rsid w:val="00340B03"/>
    <w:rsid w:val="00380AE7"/>
    <w:rsid w:val="003A6943"/>
    <w:rsid w:val="00410BA2"/>
    <w:rsid w:val="00434074"/>
    <w:rsid w:val="00463C3B"/>
    <w:rsid w:val="004937AE"/>
    <w:rsid w:val="004C70E7"/>
    <w:rsid w:val="004E2970"/>
    <w:rsid w:val="005026DD"/>
    <w:rsid w:val="00513EFC"/>
    <w:rsid w:val="0052113B"/>
    <w:rsid w:val="00564951"/>
    <w:rsid w:val="00573BF9"/>
    <w:rsid w:val="0059534D"/>
    <w:rsid w:val="005A4A49"/>
    <w:rsid w:val="005B1D68"/>
    <w:rsid w:val="00611B37"/>
    <w:rsid w:val="006252B4"/>
    <w:rsid w:val="00635105"/>
    <w:rsid w:val="00646BA2"/>
    <w:rsid w:val="006625A1"/>
    <w:rsid w:val="00675EA0"/>
    <w:rsid w:val="006C08A0"/>
    <w:rsid w:val="006C47D8"/>
    <w:rsid w:val="006C4A25"/>
    <w:rsid w:val="006D2D08"/>
    <w:rsid w:val="006F26A2"/>
    <w:rsid w:val="0070237E"/>
    <w:rsid w:val="007246A8"/>
    <w:rsid w:val="00725803"/>
    <w:rsid w:val="00725CB5"/>
    <w:rsid w:val="007307A3"/>
    <w:rsid w:val="00744DC1"/>
    <w:rsid w:val="00752315"/>
    <w:rsid w:val="007B1DB0"/>
    <w:rsid w:val="007D18D8"/>
    <w:rsid w:val="00857E6B"/>
    <w:rsid w:val="00867075"/>
    <w:rsid w:val="008968C4"/>
    <w:rsid w:val="008C664B"/>
    <w:rsid w:val="008D7980"/>
    <w:rsid w:val="008D7C1C"/>
    <w:rsid w:val="0092291B"/>
    <w:rsid w:val="00932D92"/>
    <w:rsid w:val="0095272C"/>
    <w:rsid w:val="00964373"/>
    <w:rsid w:val="00972024"/>
    <w:rsid w:val="00975D1F"/>
    <w:rsid w:val="009F04D2"/>
    <w:rsid w:val="009F2BA7"/>
    <w:rsid w:val="009F6DA0"/>
    <w:rsid w:val="00A01182"/>
    <w:rsid w:val="00A07415"/>
    <w:rsid w:val="00A90D76"/>
    <w:rsid w:val="00AA1A63"/>
    <w:rsid w:val="00AD13CB"/>
    <w:rsid w:val="00AD3FD8"/>
    <w:rsid w:val="00B112A8"/>
    <w:rsid w:val="00B370A8"/>
    <w:rsid w:val="00BC2B6D"/>
    <w:rsid w:val="00BC7376"/>
    <w:rsid w:val="00BD669A"/>
    <w:rsid w:val="00C13F2B"/>
    <w:rsid w:val="00C43D65"/>
    <w:rsid w:val="00C82541"/>
    <w:rsid w:val="00C84833"/>
    <w:rsid w:val="00C9044F"/>
    <w:rsid w:val="00D2420D"/>
    <w:rsid w:val="00D2527C"/>
    <w:rsid w:val="00D30382"/>
    <w:rsid w:val="00D413F9"/>
    <w:rsid w:val="00D44E50"/>
    <w:rsid w:val="00D55EFC"/>
    <w:rsid w:val="00D90060"/>
    <w:rsid w:val="00D92B95"/>
    <w:rsid w:val="00DD5DF0"/>
    <w:rsid w:val="00E03F71"/>
    <w:rsid w:val="00E154B5"/>
    <w:rsid w:val="00E22EAC"/>
    <w:rsid w:val="00E232F0"/>
    <w:rsid w:val="00E43E04"/>
    <w:rsid w:val="00E52791"/>
    <w:rsid w:val="00E83195"/>
    <w:rsid w:val="00EB14FC"/>
    <w:rsid w:val="00F00A4F"/>
    <w:rsid w:val="00F141D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3360B"/>
  <w15:chartTrackingRefBased/>
  <w15:docId w15:val="{466BAFD4-C0F1-471E-8A3C-D654E113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bgo\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56BCFEDBE94D1EB940B267F19EDD40"/>
        <w:category>
          <w:name w:val="General"/>
          <w:gallery w:val="placeholder"/>
        </w:category>
        <w:types>
          <w:type w:val="bbPlcHdr"/>
        </w:types>
        <w:behaviors>
          <w:behavior w:val="content"/>
        </w:behaviors>
        <w:guid w:val="{2FC93E3B-C7D9-491D-911C-5DE7E3B8AE1E}"/>
      </w:docPartPr>
      <w:docPartBody>
        <w:p w:rsidR="004F7419" w:rsidRDefault="002660EC">
          <w:pPr>
            <w:pStyle w:val="3A56BCFEDBE94D1EB940B267F19EDD40"/>
          </w:pPr>
          <w:r>
            <w:t>First Name</w:t>
          </w:r>
        </w:p>
      </w:docPartBody>
    </w:docPart>
    <w:docPart>
      <w:docPartPr>
        <w:name w:val="FB8D1BF557ED46B5987B48DE63F654F0"/>
        <w:category>
          <w:name w:val="General"/>
          <w:gallery w:val="placeholder"/>
        </w:category>
        <w:types>
          <w:type w:val="bbPlcHdr"/>
        </w:types>
        <w:behaviors>
          <w:behavior w:val="content"/>
        </w:behaviors>
        <w:guid w:val="{537490A4-44A1-4D35-92B7-0E477A1C324B}"/>
      </w:docPartPr>
      <w:docPartBody>
        <w:p w:rsidR="004F7419" w:rsidRDefault="002660EC">
          <w:pPr>
            <w:pStyle w:val="FB8D1BF557ED46B5987B48DE63F654F0"/>
          </w:pPr>
          <w:r>
            <w:t>Last Name</w:t>
          </w:r>
        </w:p>
      </w:docPartBody>
    </w:docPart>
    <w:docPart>
      <w:docPartPr>
        <w:name w:val="89F29ED2B2EE477FAA154437051A92D8"/>
        <w:category>
          <w:name w:val="General"/>
          <w:gallery w:val="placeholder"/>
        </w:category>
        <w:types>
          <w:type w:val="bbPlcHdr"/>
        </w:types>
        <w:behaviors>
          <w:behavior w:val="content"/>
        </w:behaviors>
        <w:guid w:val="{799D78E7-02CF-44BE-B99E-05D8C1A1D219}"/>
      </w:docPartPr>
      <w:docPartBody>
        <w:p w:rsidR="004F7419" w:rsidRDefault="002660EC">
          <w:pPr>
            <w:pStyle w:val="89F29ED2B2EE477FAA154437051A92D8"/>
          </w:pPr>
          <w:r w:rsidRPr="009D0878">
            <w:t>Address</w:t>
          </w:r>
        </w:p>
      </w:docPartBody>
    </w:docPart>
    <w:docPart>
      <w:docPartPr>
        <w:name w:val="7FA0B36125454EDF9E73B6CAD8CAAC0E"/>
        <w:category>
          <w:name w:val="General"/>
          <w:gallery w:val="placeholder"/>
        </w:category>
        <w:types>
          <w:type w:val="bbPlcHdr"/>
        </w:types>
        <w:behaviors>
          <w:behavior w:val="content"/>
        </w:behaviors>
        <w:guid w:val="{D83F18A3-79EC-48B7-AB63-E0A4A1C96AEE}"/>
      </w:docPartPr>
      <w:docPartBody>
        <w:p w:rsidR="004F7419" w:rsidRDefault="002660EC">
          <w:pPr>
            <w:pStyle w:val="7FA0B36125454EDF9E73B6CAD8CAAC0E"/>
          </w:pPr>
          <w:r w:rsidRPr="009D0878">
            <w:t>Phone</w:t>
          </w:r>
        </w:p>
      </w:docPartBody>
    </w:docPart>
    <w:docPart>
      <w:docPartPr>
        <w:name w:val="BDF7CCBB848F48F188C6BA479B8F804D"/>
        <w:category>
          <w:name w:val="General"/>
          <w:gallery w:val="placeholder"/>
        </w:category>
        <w:types>
          <w:type w:val="bbPlcHdr"/>
        </w:types>
        <w:behaviors>
          <w:behavior w:val="content"/>
        </w:behaviors>
        <w:guid w:val="{3DEF5C27-3E87-4BD9-8FC1-A1F60C3EF7B5}"/>
      </w:docPartPr>
      <w:docPartBody>
        <w:p w:rsidR="004F7419" w:rsidRDefault="002660EC">
          <w:pPr>
            <w:pStyle w:val="BDF7CCBB848F48F188C6BA479B8F804D"/>
          </w:pPr>
          <w:r w:rsidRPr="009D0878">
            <w:t>Email</w:t>
          </w:r>
        </w:p>
      </w:docPartBody>
    </w:docPart>
    <w:docPart>
      <w:docPartPr>
        <w:name w:val="15C1146C0E89436EAFE9D70A7EA12D19"/>
        <w:category>
          <w:name w:val="General"/>
          <w:gallery w:val="placeholder"/>
        </w:category>
        <w:types>
          <w:type w:val="bbPlcHdr"/>
        </w:types>
        <w:behaviors>
          <w:behavior w:val="content"/>
        </w:behaviors>
        <w:guid w:val="{72E3E476-DFDC-4550-AFD0-4EE7D256829B}"/>
      </w:docPartPr>
      <w:docPartBody>
        <w:p w:rsidR="004F7419" w:rsidRDefault="002660EC">
          <w:pPr>
            <w:pStyle w:val="15C1146C0E89436EAFE9D70A7EA12D19"/>
          </w:pPr>
          <w:r w:rsidRPr="00AD3FD8">
            <w:t>Experience</w:t>
          </w:r>
        </w:p>
      </w:docPartBody>
    </w:docPart>
    <w:docPart>
      <w:docPartPr>
        <w:name w:val="25A841E16CFD443FBF75FC1B763431F5"/>
        <w:category>
          <w:name w:val="General"/>
          <w:gallery w:val="placeholder"/>
        </w:category>
        <w:types>
          <w:type w:val="bbPlcHdr"/>
        </w:types>
        <w:behaviors>
          <w:behavior w:val="content"/>
        </w:behaviors>
        <w:guid w:val="{AF1BABD2-A5EC-4F60-AADC-81E0AAB4C050}"/>
      </w:docPartPr>
      <w:docPartBody>
        <w:p w:rsidR="004F7419" w:rsidRDefault="00FD6F49" w:rsidP="00FD6F49">
          <w:pPr>
            <w:pStyle w:val="25A841E16CFD443FBF75FC1B763431F5"/>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49"/>
    <w:rsid w:val="001916C7"/>
    <w:rsid w:val="001A59A2"/>
    <w:rsid w:val="002660EC"/>
    <w:rsid w:val="004F7419"/>
    <w:rsid w:val="00D737EE"/>
    <w:rsid w:val="00FD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56BCFEDBE94D1EB940B267F19EDD40">
    <w:name w:val="3A56BCFEDBE94D1EB940B267F19EDD40"/>
  </w:style>
  <w:style w:type="paragraph" w:customStyle="1" w:styleId="FB8D1BF557ED46B5987B48DE63F654F0">
    <w:name w:val="FB8D1BF557ED46B5987B48DE63F654F0"/>
  </w:style>
  <w:style w:type="paragraph" w:customStyle="1" w:styleId="89F29ED2B2EE477FAA154437051A92D8">
    <w:name w:val="89F29ED2B2EE477FAA154437051A92D8"/>
  </w:style>
  <w:style w:type="paragraph" w:customStyle="1" w:styleId="7FA0B36125454EDF9E73B6CAD8CAAC0E">
    <w:name w:val="7FA0B36125454EDF9E73B6CAD8CAAC0E"/>
  </w:style>
  <w:style w:type="paragraph" w:customStyle="1" w:styleId="BDF7CCBB848F48F188C6BA479B8F804D">
    <w:name w:val="BDF7CCBB848F48F188C6BA479B8F804D"/>
  </w:style>
  <w:style w:type="paragraph" w:customStyle="1" w:styleId="B76C4ACA0EEA45D5AC419AB707DE6CE5">
    <w:name w:val="B76C4ACA0EEA45D5AC419AB707DE6CE5"/>
  </w:style>
  <w:style w:type="paragraph" w:customStyle="1" w:styleId="45AFDEE84E9047569C24ACF4FD9785A8">
    <w:name w:val="45AFDEE84E9047569C24ACF4FD9785A8"/>
  </w:style>
  <w:style w:type="paragraph" w:customStyle="1" w:styleId="894BB90872034E1B99B59CF8F84FC550">
    <w:name w:val="894BB90872034E1B99B59CF8F84FC550"/>
  </w:style>
  <w:style w:type="paragraph" w:customStyle="1" w:styleId="6356E2264E2B45AE889C045D9FB84D75">
    <w:name w:val="6356E2264E2B45AE889C045D9FB84D75"/>
  </w:style>
  <w:style w:type="paragraph" w:customStyle="1" w:styleId="4838920CF4764BF593190414AC42523D">
    <w:name w:val="4838920CF4764BF593190414AC42523D"/>
  </w:style>
  <w:style w:type="paragraph" w:customStyle="1" w:styleId="11BA14C37BA1411D80D098BEA9C335DC">
    <w:name w:val="11BA14C37BA1411D80D098BEA9C335DC"/>
  </w:style>
  <w:style w:type="paragraph" w:customStyle="1" w:styleId="1CE154D84A194F42BFC23903811948B0">
    <w:name w:val="1CE154D84A194F42BFC23903811948B0"/>
  </w:style>
  <w:style w:type="paragraph" w:customStyle="1" w:styleId="903D055316DE4ED28B2A24E089008BBF">
    <w:name w:val="903D055316DE4ED28B2A24E089008BBF"/>
  </w:style>
  <w:style w:type="paragraph" w:customStyle="1" w:styleId="E3278DFE8C4D4903A31E2E941A961339">
    <w:name w:val="E3278DFE8C4D4903A31E2E941A961339"/>
  </w:style>
  <w:style w:type="paragraph" w:customStyle="1" w:styleId="15C1146C0E89436EAFE9D70A7EA12D19">
    <w:name w:val="15C1146C0E89436EAFE9D70A7EA12D19"/>
  </w:style>
  <w:style w:type="paragraph" w:customStyle="1" w:styleId="2E2874B7D5974CC3A2CEC82229473FF4">
    <w:name w:val="2E2874B7D5974CC3A2CEC82229473FF4"/>
  </w:style>
  <w:style w:type="paragraph" w:customStyle="1" w:styleId="D05F7B5435D142CB8C3E7823154F13DC">
    <w:name w:val="D05F7B5435D142CB8C3E7823154F13DC"/>
  </w:style>
  <w:style w:type="paragraph" w:customStyle="1" w:styleId="F7767B30180847DAAA9F07287C3FDB92">
    <w:name w:val="F7767B30180847DAAA9F07287C3FDB92"/>
  </w:style>
  <w:style w:type="character" w:styleId="Emphasis">
    <w:name w:val="Emphasis"/>
    <w:basedOn w:val="DefaultParagraphFont"/>
    <w:uiPriority w:val="20"/>
    <w:qFormat/>
    <w:rsid w:val="00FD6F49"/>
    <w:rPr>
      <w:b w:val="0"/>
      <w:i w:val="0"/>
      <w:iCs/>
      <w:color w:val="595959" w:themeColor="text1" w:themeTint="A6"/>
    </w:rPr>
  </w:style>
  <w:style w:type="paragraph" w:customStyle="1" w:styleId="98B526F33A6D4FC19BAFDDC2AD40885A">
    <w:name w:val="98B526F33A6D4FC19BAFDDC2AD40885A"/>
  </w:style>
  <w:style w:type="paragraph" w:customStyle="1" w:styleId="E7E7C657AA7944638806EFAE99F172D1">
    <w:name w:val="E7E7C657AA7944638806EFAE99F172D1"/>
  </w:style>
  <w:style w:type="paragraph" w:customStyle="1" w:styleId="9CC9358D85F74902A782DDA1A4508DE4">
    <w:name w:val="9CC9358D85F74902A782DDA1A4508DE4"/>
  </w:style>
  <w:style w:type="paragraph" w:customStyle="1" w:styleId="96BB63A9FD984A559388F62C6F757C16">
    <w:name w:val="96BB63A9FD984A559388F62C6F757C16"/>
  </w:style>
  <w:style w:type="paragraph" w:customStyle="1" w:styleId="FCC866F45B95409DAE8041F77191D544">
    <w:name w:val="FCC866F45B95409DAE8041F77191D544"/>
  </w:style>
  <w:style w:type="paragraph" w:customStyle="1" w:styleId="AE90B3BE79E3488B89C5767D8F3A0C60">
    <w:name w:val="AE90B3BE79E3488B89C5767D8F3A0C60"/>
  </w:style>
  <w:style w:type="paragraph" w:customStyle="1" w:styleId="3C011511A0824D02AFBF1938605103CB">
    <w:name w:val="3C011511A0824D02AFBF1938605103CB"/>
  </w:style>
  <w:style w:type="paragraph" w:customStyle="1" w:styleId="F50257A7CC3746EA9070C46843DD9749">
    <w:name w:val="F50257A7CC3746EA9070C46843DD9749"/>
  </w:style>
  <w:style w:type="paragraph" w:customStyle="1" w:styleId="7B433A85EFE24F299282451CCA0F52F4">
    <w:name w:val="7B433A85EFE24F299282451CCA0F52F4"/>
  </w:style>
  <w:style w:type="paragraph" w:customStyle="1" w:styleId="981DEA580FED42779BD0AFF2575ACC56">
    <w:name w:val="981DEA580FED42779BD0AFF2575ACC56"/>
  </w:style>
  <w:style w:type="paragraph" w:customStyle="1" w:styleId="01B2D2A5E8BD45588C046367FE1AA26B">
    <w:name w:val="01B2D2A5E8BD45588C046367FE1AA26B"/>
  </w:style>
  <w:style w:type="paragraph" w:customStyle="1" w:styleId="7BC87F0AB3AF4FE99DDAD130784A2546">
    <w:name w:val="7BC87F0AB3AF4FE99DDAD130784A2546"/>
  </w:style>
  <w:style w:type="paragraph" w:customStyle="1" w:styleId="9C814347A86B4363A84ECE9ECE999E06">
    <w:name w:val="9C814347A86B4363A84ECE9ECE999E06"/>
  </w:style>
  <w:style w:type="paragraph" w:customStyle="1" w:styleId="A06AC8DF249342218C72AA709EFB1453">
    <w:name w:val="A06AC8DF249342218C72AA709EFB1453"/>
  </w:style>
  <w:style w:type="paragraph" w:customStyle="1" w:styleId="770D6F0900174E3C94966FF85392B92D">
    <w:name w:val="770D6F0900174E3C94966FF85392B92D"/>
  </w:style>
  <w:style w:type="paragraph" w:customStyle="1" w:styleId="5B56F4A7111D493F9533A44A9157AE03">
    <w:name w:val="5B56F4A7111D493F9533A44A9157AE03"/>
  </w:style>
  <w:style w:type="paragraph" w:customStyle="1" w:styleId="20FE63EEB1F64CBCB1D712B8A9142E59">
    <w:name w:val="20FE63EEB1F64CBCB1D712B8A9142E59"/>
  </w:style>
  <w:style w:type="paragraph" w:customStyle="1" w:styleId="6D634ED9825E4886907409CB2E98ECBB">
    <w:name w:val="6D634ED9825E4886907409CB2E98ECBB"/>
  </w:style>
  <w:style w:type="paragraph" w:customStyle="1" w:styleId="4AFDA898A4EB4AF3947BE70B39273149">
    <w:name w:val="4AFDA898A4EB4AF3947BE70B39273149"/>
  </w:style>
  <w:style w:type="paragraph" w:customStyle="1" w:styleId="15BA9871D9E94C7AAA7F9BF34EB2AE6C">
    <w:name w:val="15BA9871D9E94C7AAA7F9BF34EB2AE6C"/>
  </w:style>
  <w:style w:type="paragraph" w:customStyle="1" w:styleId="8947F0DC81E543BFB40569330D31DA73">
    <w:name w:val="8947F0DC81E543BFB40569330D31DA73"/>
    <w:rsid w:val="00FD6F49"/>
  </w:style>
  <w:style w:type="paragraph" w:customStyle="1" w:styleId="86A6F1FBAE63483C8BD2C48827695D5B">
    <w:name w:val="86A6F1FBAE63483C8BD2C48827695D5B"/>
    <w:rsid w:val="00FD6F49"/>
  </w:style>
  <w:style w:type="paragraph" w:customStyle="1" w:styleId="D4B19419F9D6483590DDFD48B90F64DB">
    <w:name w:val="D4B19419F9D6483590DDFD48B90F64DB"/>
    <w:rsid w:val="00FD6F49"/>
  </w:style>
  <w:style w:type="paragraph" w:customStyle="1" w:styleId="765414D019E445AE897111DCC00E8D2D">
    <w:name w:val="765414D019E445AE897111DCC00E8D2D"/>
    <w:rsid w:val="00FD6F49"/>
  </w:style>
  <w:style w:type="paragraph" w:customStyle="1" w:styleId="878EECAA657C42DABC6FC97F7D1DAD3C">
    <w:name w:val="878EECAA657C42DABC6FC97F7D1DAD3C"/>
    <w:rsid w:val="00FD6F49"/>
  </w:style>
  <w:style w:type="paragraph" w:customStyle="1" w:styleId="64BF9857D2AA40319375B6DCEDC24415">
    <w:name w:val="64BF9857D2AA40319375B6DCEDC24415"/>
    <w:rsid w:val="00FD6F49"/>
  </w:style>
  <w:style w:type="paragraph" w:customStyle="1" w:styleId="6961ED4D782E4878A75A708CF52645ED">
    <w:name w:val="6961ED4D782E4878A75A708CF52645ED"/>
    <w:rsid w:val="00FD6F49"/>
  </w:style>
  <w:style w:type="paragraph" w:customStyle="1" w:styleId="53930FE561BC4972B3E985225638A6A8">
    <w:name w:val="53930FE561BC4972B3E985225638A6A8"/>
    <w:rsid w:val="00FD6F49"/>
  </w:style>
  <w:style w:type="paragraph" w:customStyle="1" w:styleId="53DDA61630E04BC3B7D73A7146DA2391">
    <w:name w:val="53DDA61630E04BC3B7D73A7146DA2391"/>
    <w:rsid w:val="00FD6F49"/>
  </w:style>
  <w:style w:type="paragraph" w:customStyle="1" w:styleId="5DDFA1A8E85D47179B74587C346C2CC9">
    <w:name w:val="5DDFA1A8E85D47179B74587C346C2CC9"/>
    <w:rsid w:val="00FD6F49"/>
  </w:style>
  <w:style w:type="paragraph" w:customStyle="1" w:styleId="4F3715A2712741CEBD2EBBCA25096A60">
    <w:name w:val="4F3715A2712741CEBD2EBBCA25096A60"/>
    <w:rsid w:val="00FD6F49"/>
  </w:style>
  <w:style w:type="paragraph" w:customStyle="1" w:styleId="A87B1A1618DE451F807EE8017AF2CEC6">
    <w:name w:val="A87B1A1618DE451F807EE8017AF2CEC6"/>
    <w:rsid w:val="00FD6F49"/>
  </w:style>
  <w:style w:type="paragraph" w:customStyle="1" w:styleId="EAA42AA9DDA24168839800E20337157A">
    <w:name w:val="EAA42AA9DDA24168839800E20337157A"/>
    <w:rsid w:val="00FD6F49"/>
  </w:style>
  <w:style w:type="paragraph" w:customStyle="1" w:styleId="B6F2E0A835D54234B6BC9ABED1343226">
    <w:name w:val="B6F2E0A835D54234B6BC9ABED1343226"/>
    <w:rsid w:val="00FD6F49"/>
  </w:style>
  <w:style w:type="paragraph" w:customStyle="1" w:styleId="2AF5884E53384505AEEF1DF9BA13FF7C">
    <w:name w:val="2AF5884E53384505AEEF1DF9BA13FF7C"/>
    <w:rsid w:val="00FD6F49"/>
  </w:style>
  <w:style w:type="paragraph" w:customStyle="1" w:styleId="AA3A5558008E439085C00BD3228BAC6B">
    <w:name w:val="AA3A5558008E439085C00BD3228BAC6B"/>
    <w:rsid w:val="00FD6F49"/>
  </w:style>
  <w:style w:type="paragraph" w:customStyle="1" w:styleId="787A45F672F34D77987E4FAF6D6CC714">
    <w:name w:val="787A45F672F34D77987E4FAF6D6CC714"/>
    <w:rsid w:val="00FD6F49"/>
  </w:style>
  <w:style w:type="paragraph" w:customStyle="1" w:styleId="81605103274E4FA3BD2ABAEC0A3C0033">
    <w:name w:val="81605103274E4FA3BD2ABAEC0A3C0033"/>
    <w:rsid w:val="00FD6F49"/>
  </w:style>
  <w:style w:type="paragraph" w:customStyle="1" w:styleId="BCF9D21CCD3740C6807281BBFC0D2CB7">
    <w:name w:val="BCF9D21CCD3740C6807281BBFC0D2CB7"/>
    <w:rsid w:val="00FD6F49"/>
  </w:style>
  <w:style w:type="paragraph" w:customStyle="1" w:styleId="C13DDAE7DBF943FDA537CAB8E0DE0A73">
    <w:name w:val="C13DDAE7DBF943FDA537CAB8E0DE0A73"/>
    <w:rsid w:val="00FD6F49"/>
  </w:style>
  <w:style w:type="paragraph" w:customStyle="1" w:styleId="F2954B5B467743DB8DDC513713BFC0F9">
    <w:name w:val="F2954B5B467743DB8DDC513713BFC0F9"/>
    <w:rsid w:val="00FD6F49"/>
  </w:style>
  <w:style w:type="paragraph" w:customStyle="1" w:styleId="4EEEFA54F1E74AF8935BF7AB3D3414A9">
    <w:name w:val="4EEEFA54F1E74AF8935BF7AB3D3414A9"/>
    <w:rsid w:val="00FD6F49"/>
  </w:style>
  <w:style w:type="paragraph" w:customStyle="1" w:styleId="389A363DE4934D29B1476840353941D4">
    <w:name w:val="389A363DE4934D29B1476840353941D4"/>
    <w:rsid w:val="00FD6F49"/>
  </w:style>
  <w:style w:type="paragraph" w:customStyle="1" w:styleId="81602B1A48F54382ABCAB94353ABF7A6">
    <w:name w:val="81602B1A48F54382ABCAB94353ABF7A6"/>
    <w:rsid w:val="00FD6F49"/>
  </w:style>
  <w:style w:type="paragraph" w:customStyle="1" w:styleId="3E71B8E60C304B059532C1D17E2DA698">
    <w:name w:val="3E71B8E60C304B059532C1D17E2DA698"/>
    <w:rsid w:val="00FD6F49"/>
  </w:style>
  <w:style w:type="paragraph" w:customStyle="1" w:styleId="8F56178B2935401A8F80E07485DC2CE0">
    <w:name w:val="8F56178B2935401A8F80E07485DC2CE0"/>
    <w:rsid w:val="00FD6F49"/>
  </w:style>
  <w:style w:type="paragraph" w:customStyle="1" w:styleId="6663BEB4CB024AED8CBF7FE097A154EF">
    <w:name w:val="6663BEB4CB024AED8CBF7FE097A154EF"/>
    <w:rsid w:val="00FD6F49"/>
  </w:style>
  <w:style w:type="paragraph" w:customStyle="1" w:styleId="37FA0379C17B44A1A18B5C954E588FB7">
    <w:name w:val="37FA0379C17B44A1A18B5C954E588FB7"/>
    <w:rsid w:val="00FD6F49"/>
  </w:style>
  <w:style w:type="paragraph" w:customStyle="1" w:styleId="082F4DD05053438782FBEDF956617601">
    <w:name w:val="082F4DD05053438782FBEDF956617601"/>
    <w:rsid w:val="00FD6F49"/>
  </w:style>
  <w:style w:type="paragraph" w:customStyle="1" w:styleId="58FD35941F4F4F05931EF7F923491E25">
    <w:name w:val="58FD35941F4F4F05931EF7F923491E25"/>
    <w:rsid w:val="00FD6F49"/>
  </w:style>
  <w:style w:type="paragraph" w:customStyle="1" w:styleId="25A841E16CFD443FBF75FC1B763431F5">
    <w:name w:val="25A841E16CFD443FBF75FC1B763431F5"/>
    <w:rsid w:val="00FD6F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Michelle</Abstract>
  <CompanyAddress>Lee’s Summit, MO </CompanyAddress>
  <CompanyPhone>816-695-8948</CompanyPhone>
  <CompanyFax/>
  <CompanyEmail>mjbgoodman@gmail.com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8BAFB-F653-401A-B3CD-C0599E012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262</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Goodman</dc:creator>
  <cp:keywords>https:/www.linkedin.com/in/michelle-goodman-210987193</cp:keywords>
  <dc:description/>
  <cp:lastModifiedBy>Michelle Goodman</cp:lastModifiedBy>
  <cp:revision>3</cp:revision>
  <cp:lastPrinted>2020-07-26T16:56:00Z</cp:lastPrinted>
  <dcterms:created xsi:type="dcterms:W3CDTF">2020-07-26T01:09:00Z</dcterms:created>
  <dcterms:modified xsi:type="dcterms:W3CDTF">2020-07-26T20:43:00Z</dcterms:modified>
  <cp:category>Goodman</cp:category>
  <cp:contentStatus/>
</cp:coreProperties>
</file>